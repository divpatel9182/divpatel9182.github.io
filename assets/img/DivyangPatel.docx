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80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BA59BFB" w14:textId="77777777" w:rsidTr="00581B17">
        <w:trPr>
          <w:trHeight w:val="4410"/>
        </w:trPr>
        <w:tc>
          <w:tcPr>
            <w:tcW w:w="3600" w:type="dxa"/>
            <w:vAlign w:val="bottom"/>
          </w:tcPr>
          <w:p w14:paraId="5C626F95" w14:textId="469E2E80" w:rsidR="001B2ABD" w:rsidRDefault="00A862B3" w:rsidP="00581B1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6AC575" wp14:editId="316F69C1">
                      <wp:extent cx="2140557" cy="1510748"/>
                      <wp:effectExtent l="0" t="0" r="0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0557" cy="1510748"/>
                                <a:chOff x="0" y="0"/>
                                <a:chExt cx="2140557" cy="15754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7" y="0"/>
                                  <a:ext cx="2139950" cy="1203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0" y="1203960"/>
                                  <a:ext cx="2139315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A93A5D" w14:textId="7D30CEDC" w:rsidR="00A862B3" w:rsidRPr="00A862B3" w:rsidRDefault="00A862B3" w:rsidP="00A862B3">
                                    <w:pPr>
                                      <w:rPr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6AC575" id="Group 6" o:spid="_x0000_s1026" style="width:168.55pt;height:118.95pt;mso-position-horizontal-relative:char;mso-position-vertical-relative:line" coordsize="21405,15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style="position:absolute;left:6;width:21399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">
                        <v:imagedata r:id="rId9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8" type="#_x0000_t202" style="position:absolute;top:12039;width:2139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09A93A5D" w14:textId="7D30CEDC" w:rsidR="00A862B3" w:rsidRPr="00A862B3" w:rsidRDefault="00A862B3" w:rsidP="00A862B3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0" w:type="dxa"/>
          </w:tcPr>
          <w:p w14:paraId="475F7F52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8264C39" w14:textId="1BE193E6" w:rsidR="00A862B3" w:rsidRDefault="00A862B3" w:rsidP="00581B17">
            <w:pPr>
              <w:pStyle w:val="Title"/>
            </w:pPr>
            <w:r>
              <w:t>Divyang Patel</w:t>
            </w:r>
          </w:p>
          <w:p w14:paraId="37F38EBC" w14:textId="77777777" w:rsidR="00A862B3" w:rsidRPr="00A862B3" w:rsidRDefault="00A862B3" w:rsidP="00581B17"/>
          <w:p w14:paraId="4BE3D67A" w14:textId="77777777" w:rsidR="001B2ABD" w:rsidRPr="00D65EEB" w:rsidRDefault="00A862B3" w:rsidP="00581B17">
            <w:pPr>
              <w:pStyle w:val="Subtitle"/>
              <w:rPr>
                <w:spacing w:val="10"/>
                <w:w w:val="95"/>
              </w:rPr>
            </w:pPr>
            <w:r w:rsidRPr="006570AA">
              <w:rPr>
                <w:spacing w:val="0"/>
                <w:w w:val="95"/>
              </w:rPr>
              <w:t>UI/UX Designe</w:t>
            </w:r>
            <w:r w:rsidRPr="006570AA">
              <w:rPr>
                <w:spacing w:val="10"/>
                <w:w w:val="95"/>
              </w:rPr>
              <w:t>r</w:t>
            </w:r>
          </w:p>
          <w:p w14:paraId="3054EB9E" w14:textId="57F57835" w:rsidR="00D65EEB" w:rsidRDefault="006570AA" w:rsidP="00D65EEB">
            <w:pPr>
              <w:rPr>
                <w:rStyle w:val="Hyperlink"/>
              </w:rPr>
            </w:pPr>
            <w:r>
              <w:t>LinkedIn:</w:t>
            </w:r>
            <w:r w:rsidR="00D65EEB">
              <w:t xml:space="preserve"> </w:t>
            </w:r>
            <w:hyperlink r:id="rId10" w:history="1">
              <w:r w:rsidR="00D65EEB" w:rsidRPr="00DF5D1F">
                <w:rPr>
                  <w:rStyle w:val="Hyperlink"/>
                </w:rPr>
                <w:t>https://www.linkedin.com/in/divyang-patel-8163981aa/</w:t>
              </w:r>
            </w:hyperlink>
          </w:p>
          <w:p w14:paraId="7902CDFF" w14:textId="5C41B5D7" w:rsidR="00D65EEB" w:rsidRPr="00D65EEB" w:rsidRDefault="006570AA" w:rsidP="006570AA">
            <w:r w:rsidRPr="006570AA">
              <w:t>GitHub</w:t>
            </w:r>
            <w:r>
              <w:t xml:space="preserve">: </w:t>
            </w:r>
            <w:r w:rsidRPr="006570AA">
              <w:t>https://github.com/divpatel918</w:t>
            </w:r>
            <w:r w:rsidR="00C051C4">
              <w:t>2</w:t>
            </w:r>
          </w:p>
        </w:tc>
      </w:tr>
      <w:tr w:rsidR="001B2ABD" w14:paraId="4140D469" w14:textId="77777777" w:rsidTr="00581B17">
        <w:tc>
          <w:tcPr>
            <w:tcW w:w="3600" w:type="dxa"/>
          </w:tcPr>
          <w:sdt>
            <w:sdtPr>
              <w:id w:val="-1711873194"/>
              <w:placeholder>
                <w:docPart w:val="C60B19BB35C94A7584E2E2CF43F16E3B"/>
              </w:placeholder>
              <w:temporary/>
              <w:showingPlcHdr/>
              <w15:appearance w15:val="hidden"/>
            </w:sdtPr>
            <w:sdtEndPr/>
            <w:sdtContent>
              <w:p w14:paraId="1B5DDF33" w14:textId="77777777" w:rsidR="001B2ABD" w:rsidRDefault="00036450" w:rsidP="00581B17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01CB44C" w14:textId="4A8883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I'm a freshman with six months of UI/UX design experience, and I've worked at small businesses as well as applied concepts in academic projects.</w:t>
            </w:r>
          </w:p>
          <w:p w14:paraId="1CB04583" w14:textId="77777777" w:rsidR="00A862B3" w:rsidRDefault="00A862B3" w:rsidP="00581B17">
            <w:pPr>
              <w:rPr>
                <w:lang w:val="en-CA"/>
              </w:rPr>
            </w:pPr>
          </w:p>
          <w:p w14:paraId="683D78AF" w14:textId="31677E1E" w:rsid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I work as a user interface/user experience (UI/UX) designer</w:t>
            </w:r>
          </w:p>
          <w:p w14:paraId="6A5E2255" w14:textId="38580420" w:rsidR="00A862B3" w:rsidRDefault="00A862B3" w:rsidP="00581B17">
            <w:pPr>
              <w:rPr>
                <w:lang w:val="en-CA"/>
              </w:rPr>
            </w:pPr>
          </w:p>
          <w:p w14:paraId="2727D48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My specialisation is creating scalable UI/UX designs.</w:t>
            </w:r>
          </w:p>
          <w:p w14:paraId="3E122A5F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59F04FBC" w14:textId="1867E494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I adore constructing stuff.</w:t>
            </w:r>
          </w:p>
          <w:p w14:paraId="732FB53D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p w14:paraId="0848CC1E" w14:textId="008670CA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While solving difficult technical challenges may be enjoyable in and of itself</w:t>
            </w:r>
            <w:r>
              <w:rPr>
                <w:lang w:val="en-CA"/>
              </w:rPr>
              <w:t>.</w:t>
            </w:r>
          </w:p>
          <w:p w14:paraId="3CBC1F86" w14:textId="3F604E4B" w:rsidR="00036450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            </w:t>
            </w:r>
          </w:p>
          <w:sdt>
            <w:sdtPr>
              <w:id w:val="-1954003311"/>
              <w:placeholder>
                <w:docPart w:val="59024C693524405B85105270B4C66829"/>
              </w:placeholder>
              <w:temporary/>
              <w:showingPlcHdr/>
              <w15:appearance w15:val="hidden"/>
            </w:sdtPr>
            <w:sdtEndPr/>
            <w:sdtContent>
              <w:p w14:paraId="18122C47" w14:textId="77777777" w:rsidR="00036450" w:rsidRPr="00CB0055" w:rsidRDefault="00CB0055" w:rsidP="00581B17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22F72FF994247CEA233DA96FF1C3F8B"/>
              </w:placeholder>
              <w:temporary/>
              <w:showingPlcHdr/>
              <w15:appearance w15:val="hidden"/>
            </w:sdtPr>
            <w:sdtEndPr/>
            <w:sdtContent>
              <w:p w14:paraId="0C39560B" w14:textId="77777777" w:rsidR="004D3011" w:rsidRDefault="004D3011" w:rsidP="00581B17">
                <w:r w:rsidRPr="004D3011">
                  <w:t>PHONE:</w:t>
                </w:r>
              </w:p>
            </w:sdtContent>
          </w:sdt>
          <w:p w14:paraId="2AF92D01" w14:textId="79CFCA94" w:rsidR="004D3011" w:rsidRDefault="00A862B3" w:rsidP="00581B17">
            <w:r>
              <w:t>438-929-2883</w:t>
            </w:r>
          </w:p>
          <w:p w14:paraId="339B960A" w14:textId="77777777" w:rsidR="00A862B3" w:rsidRPr="004D3011" w:rsidRDefault="00A862B3" w:rsidP="00581B17"/>
          <w:sdt>
            <w:sdtPr>
              <w:id w:val="67859272"/>
              <w:placeholder>
                <w:docPart w:val="CEB80909D644499C9DF34FB1E167A0D5"/>
              </w:placeholder>
              <w:temporary/>
              <w:showingPlcHdr/>
              <w15:appearance w15:val="hidden"/>
            </w:sdtPr>
            <w:sdtEndPr/>
            <w:sdtContent>
              <w:p w14:paraId="34405B74" w14:textId="77777777" w:rsidR="004D3011" w:rsidRDefault="004D3011" w:rsidP="00581B17">
                <w:r w:rsidRPr="004D3011">
                  <w:t>WEBSITE:</w:t>
                </w:r>
              </w:p>
            </w:sdtContent>
          </w:sdt>
          <w:p w14:paraId="24012DAF" w14:textId="22CAA01B" w:rsidR="004D3011" w:rsidRDefault="008A2666" w:rsidP="00581B17">
            <w:r>
              <w:t>Divpatel9182.github.io</w:t>
            </w:r>
          </w:p>
          <w:p w14:paraId="5C42636C" w14:textId="77777777" w:rsidR="004D3011" w:rsidRDefault="004D3011" w:rsidP="00581B17"/>
          <w:sdt>
            <w:sdtPr>
              <w:id w:val="-240260293"/>
              <w:placeholder>
                <w:docPart w:val="F597BB433479414AA56D413997B33A9D"/>
              </w:placeholder>
              <w:temporary/>
              <w:showingPlcHdr/>
              <w15:appearance w15:val="hidden"/>
            </w:sdtPr>
            <w:sdtEndPr/>
            <w:sdtContent>
              <w:p w14:paraId="79ECFFB2" w14:textId="77777777" w:rsidR="004D3011" w:rsidRDefault="004D3011" w:rsidP="00581B17">
                <w:r w:rsidRPr="004D3011">
                  <w:t>EMAIL:</w:t>
                </w:r>
              </w:p>
            </w:sdtContent>
          </w:sdt>
          <w:p w14:paraId="141A4B39" w14:textId="64FEF075" w:rsidR="00036450" w:rsidRDefault="00F35C12" w:rsidP="00581B17">
            <w:hyperlink r:id="rId11" w:history="1">
              <w:r w:rsidR="00A862B3" w:rsidRPr="00423CDE">
                <w:rPr>
                  <w:rStyle w:val="Hyperlink"/>
                </w:rPr>
                <w:t>div.patel9182@gmail.com</w:t>
              </w:r>
            </w:hyperlink>
          </w:p>
          <w:p w14:paraId="7618804D" w14:textId="77777777" w:rsidR="00A862B3" w:rsidRPr="00E4381A" w:rsidRDefault="00A862B3" w:rsidP="00581B17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A3CAB95AFFDA4DE1937D2229921F8E1C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FC4916A" w14:textId="77777777" w:rsidR="004D3011" w:rsidRPr="00CB0055" w:rsidRDefault="00CB0055" w:rsidP="00581B17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D221A94" w14:textId="0583B6A6" w:rsidR="004D3011" w:rsidRDefault="00A862B3" w:rsidP="00581B17">
            <w:r>
              <w:t>Designing</w:t>
            </w:r>
          </w:p>
          <w:p w14:paraId="2902B54E" w14:textId="786AE1C2" w:rsidR="00A862B3" w:rsidRDefault="00A862B3" w:rsidP="00581B17">
            <w:r>
              <w:t>Sketching</w:t>
            </w:r>
          </w:p>
          <w:p w14:paraId="2E2CA0B5" w14:textId="77777777" w:rsidR="00A862B3" w:rsidRDefault="00A862B3" w:rsidP="00581B17">
            <w:r>
              <w:t>Templating</w:t>
            </w:r>
          </w:p>
          <w:p w14:paraId="3AE349F6" w14:textId="77777777" w:rsidR="00A862B3" w:rsidRDefault="00A862B3" w:rsidP="00581B17">
            <w:r>
              <w:t>Photography</w:t>
            </w:r>
          </w:p>
          <w:p w14:paraId="773FEEF2" w14:textId="77777777" w:rsidR="008A2666" w:rsidRDefault="008A2666" w:rsidP="00581B17">
            <w:r>
              <w:t>Crypto</w:t>
            </w:r>
          </w:p>
          <w:p w14:paraId="711F90B2" w14:textId="3BB930A9" w:rsidR="008A2666" w:rsidRPr="004D3011" w:rsidRDefault="008A2666" w:rsidP="00581B17">
            <w:r>
              <w:t>Modelling</w:t>
            </w:r>
          </w:p>
        </w:tc>
        <w:tc>
          <w:tcPr>
            <w:tcW w:w="720" w:type="dxa"/>
          </w:tcPr>
          <w:p w14:paraId="62FEEE41" w14:textId="77777777" w:rsidR="001B2ABD" w:rsidRDefault="001B2ABD" w:rsidP="00581B17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DD829E389FD4459ADF0BFC2ADF61D60"/>
              </w:placeholder>
              <w:temporary/>
              <w:showingPlcHdr/>
              <w15:appearance w15:val="hidden"/>
            </w:sdtPr>
            <w:sdtEndPr/>
            <w:sdtContent>
              <w:p w14:paraId="69071B89" w14:textId="77777777" w:rsidR="001B2ABD" w:rsidRDefault="00E25A26" w:rsidP="00581B17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0B85480" w14:textId="507C8301" w:rsidR="00036450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John Abbott College, Montreal, QC, Canada</w:t>
            </w:r>
          </w:p>
          <w:p w14:paraId="62AC9E8C" w14:textId="1A7CA464" w:rsid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 xml:space="preserve">2021 </w:t>
            </w:r>
            <w:r>
              <w:rPr>
                <w:lang w:val="en-CA"/>
              </w:rPr>
              <w:t>–</w:t>
            </w:r>
            <w:r w:rsidRPr="00A862B3">
              <w:rPr>
                <w:lang w:val="en-CA"/>
              </w:rPr>
              <w:t xml:space="preserve"> Pursuing</w:t>
            </w:r>
          </w:p>
          <w:p w14:paraId="5C1E1FC5" w14:textId="2C6951BC" w:rsidR="00036450" w:rsidRPr="00A862B3" w:rsidRDefault="00A862B3" w:rsidP="00581B17">
            <w:pPr>
              <w:rPr>
                <w:lang w:val="en-CA"/>
              </w:rPr>
            </w:pPr>
            <w:r>
              <w:rPr>
                <w:lang w:val="en-CA"/>
              </w:rPr>
              <w:t>Full Stack Developer Course</w:t>
            </w:r>
          </w:p>
          <w:p w14:paraId="55AD44A5" w14:textId="77777777" w:rsidR="00A862B3" w:rsidRDefault="00A862B3" w:rsidP="00581B17"/>
          <w:p w14:paraId="475E8901" w14:textId="1AC6D9BB" w:rsidR="00A862B3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FrankFinn Institute, Gujrat, India</w:t>
            </w:r>
          </w:p>
          <w:p w14:paraId="5CEAD93B" w14:textId="77777777" w:rsidR="00A862B3" w:rsidRPr="00A862B3" w:rsidRDefault="00A862B3" w:rsidP="00581B17">
            <w:pPr>
              <w:pStyle w:val="Heading4"/>
              <w:rPr>
                <w:lang w:val="en-CA"/>
              </w:rPr>
            </w:pPr>
            <w:r w:rsidRPr="00A862B3">
              <w:rPr>
                <w:lang w:val="en-CA"/>
              </w:rPr>
              <w:t>2016 - 2017</w:t>
            </w:r>
          </w:p>
          <w:p w14:paraId="5D522EF1" w14:textId="77777777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>Diploma in Aviation</w:t>
            </w:r>
          </w:p>
          <w:p w14:paraId="122E1178" w14:textId="534BA9FD" w:rsidR="00036450" w:rsidRDefault="00036450" w:rsidP="00581B17"/>
          <w:p w14:paraId="2C9141C2" w14:textId="77777777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>Vallabh Budhi Polytechnic, Gujrat, India</w:t>
            </w:r>
          </w:p>
          <w:p w14:paraId="1D739217" w14:textId="1FD3CD6A" w:rsidR="00A862B3" w:rsidRPr="00A862B3" w:rsidRDefault="00A862B3" w:rsidP="00581B17">
            <w:pPr>
              <w:rPr>
                <w:b/>
                <w:lang w:val="en-CA"/>
              </w:rPr>
            </w:pPr>
            <w:r w:rsidRPr="00A862B3">
              <w:rPr>
                <w:b/>
                <w:lang w:val="en-CA"/>
              </w:rPr>
              <w:t>201</w:t>
            </w:r>
            <w:r>
              <w:rPr>
                <w:b/>
                <w:lang w:val="en-CA"/>
              </w:rPr>
              <w:t>2</w:t>
            </w:r>
            <w:r w:rsidRPr="00A862B3">
              <w:rPr>
                <w:b/>
                <w:lang w:val="en-CA"/>
              </w:rPr>
              <w:t xml:space="preserve"> - 201</w:t>
            </w:r>
            <w:r>
              <w:rPr>
                <w:b/>
                <w:lang w:val="en-CA"/>
              </w:rPr>
              <w:t>5</w:t>
            </w:r>
          </w:p>
          <w:p w14:paraId="75B84076" w14:textId="2DACA471" w:rsidR="00A862B3" w:rsidRPr="00A862B3" w:rsidRDefault="00A862B3" w:rsidP="00581B17">
            <w:pPr>
              <w:rPr>
                <w:lang w:val="en-CA"/>
              </w:rPr>
            </w:pPr>
            <w:r w:rsidRPr="00A862B3">
              <w:rPr>
                <w:lang w:val="en-CA"/>
              </w:rPr>
              <w:t xml:space="preserve">Diploma in </w:t>
            </w:r>
            <w:r>
              <w:rPr>
                <w:lang w:val="en-CA"/>
              </w:rPr>
              <w:t>Computer Engineering</w:t>
            </w:r>
          </w:p>
          <w:p w14:paraId="18C53F61" w14:textId="77777777" w:rsidR="00A862B3" w:rsidRDefault="00A862B3" w:rsidP="00581B17"/>
          <w:sdt>
            <w:sdtPr>
              <w:id w:val="1001553383"/>
              <w:placeholder>
                <w:docPart w:val="521D996290AF4BE4ABDAF513EB6F9AC1"/>
              </w:placeholder>
              <w:temporary/>
              <w:showingPlcHdr/>
              <w15:appearance w15:val="hidden"/>
            </w:sdtPr>
            <w:sdtEndPr/>
            <w:sdtContent>
              <w:p w14:paraId="0C60DC5F" w14:textId="77777777" w:rsidR="00036450" w:rsidRDefault="00036450" w:rsidP="00581B1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AC05F30" w14:textId="263E1401" w:rsidR="004D3011" w:rsidRDefault="00A862B3" w:rsidP="00581B17">
            <w:pPr>
              <w:pStyle w:val="Heading4"/>
            </w:pPr>
            <w:r>
              <w:t>FreeLancer</w:t>
            </w:r>
            <w:r w:rsidRPr="004D3011">
              <w:t xml:space="preserve"> UI</w:t>
            </w:r>
            <w:r>
              <w:t>/UX Developer</w:t>
            </w:r>
          </w:p>
          <w:p w14:paraId="36922DBA" w14:textId="77777777" w:rsidR="00581B17" w:rsidRPr="00581B17" w:rsidRDefault="00581B17" w:rsidP="00581B17"/>
          <w:p w14:paraId="311076D3" w14:textId="54EB0706" w:rsidR="004D3011" w:rsidRPr="004D3011" w:rsidRDefault="00A862B3" w:rsidP="00581B17">
            <w:pPr>
              <w:pStyle w:val="Date"/>
            </w:pPr>
            <w:r>
              <w:t>2020-2021</w:t>
            </w:r>
          </w:p>
          <w:p w14:paraId="5FAB53F1" w14:textId="115F1155" w:rsid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A862B3">
              <w:rPr>
                <w:lang w:val="en-CA"/>
              </w:rPr>
              <w:t>Managed usability testing for</w:t>
            </w:r>
            <w:r>
              <w:rPr>
                <w:lang w:val="en-CA"/>
              </w:rPr>
              <w:t xml:space="preserve"> </w:t>
            </w:r>
            <w:r w:rsidRPr="00A862B3">
              <w:rPr>
                <w:lang w:val="en-CA"/>
              </w:rPr>
              <w:t>landing pages in preparation for Web site redesign. Defined testing parameters, prepared prototypes, recruited users, facilitated tests and reported results</w:t>
            </w:r>
          </w:p>
          <w:p w14:paraId="4896E4C5" w14:textId="0728B470" w:rsidR="00A862B3" w:rsidRPr="00A862B3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Produced wireframes, XHTML code and CSS that contributed to user-centered design (UCD) efforts for dozens of Web pages</w:t>
            </w:r>
          </w:p>
          <w:p w14:paraId="3F9ED5E6" w14:textId="66CC1C23" w:rsidR="00A862B3" w:rsidRPr="004D3011" w:rsidRDefault="00A862B3" w:rsidP="00581B17">
            <w:pPr>
              <w:pStyle w:val="ListParagraph"/>
              <w:numPr>
                <w:ilvl w:val="0"/>
                <w:numId w:val="1"/>
              </w:numPr>
            </w:pPr>
            <w:r w:rsidRPr="006E2B86">
              <w:rPr>
                <w:lang w:val="en-CA"/>
              </w:rPr>
              <w:t>Helped improve information architecture of site by assisting with card sorting, affinity diagramming and search log analysis</w:t>
            </w:r>
          </w:p>
          <w:p w14:paraId="4AC035D8" w14:textId="77777777" w:rsidR="004D3011" w:rsidRDefault="004D3011" w:rsidP="00581B17"/>
          <w:p w14:paraId="6C8EACD5" w14:textId="77777777" w:rsidR="004D3011" w:rsidRDefault="004D3011" w:rsidP="00581B17"/>
          <w:sdt>
            <w:sdtPr>
              <w:id w:val="1669594239"/>
              <w:placeholder>
                <w:docPart w:val="27E636CA341E487A82DE357DAAAD032A"/>
              </w:placeholder>
              <w:temporary/>
              <w:showingPlcHdr/>
              <w15:appearance w15:val="hidden"/>
            </w:sdtPr>
            <w:sdtEndPr/>
            <w:sdtContent>
              <w:p w14:paraId="3889554D" w14:textId="77777777" w:rsidR="00036450" w:rsidRDefault="00180329" w:rsidP="00581B17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tbl>
            <w:tblPr>
              <w:tblStyle w:val="TableGrid"/>
              <w:tblW w:w="6254" w:type="dxa"/>
              <w:tblLayout w:type="fixed"/>
              <w:tblLook w:val="04A0" w:firstRow="1" w:lastRow="0" w:firstColumn="1" w:lastColumn="0" w:noHBand="0" w:noVBand="1"/>
            </w:tblPr>
            <w:tblGrid>
              <w:gridCol w:w="3127"/>
              <w:gridCol w:w="3127"/>
            </w:tblGrid>
            <w:tr w:rsidR="00A862B3" w14:paraId="1CD9E444" w14:textId="77777777" w:rsidTr="00581B17">
              <w:trPr>
                <w:trHeight w:val="2075"/>
              </w:trPr>
              <w:tc>
                <w:tcPr>
                  <w:tcW w:w="3127" w:type="dxa"/>
                </w:tcPr>
                <w:p w14:paraId="69C4E74D" w14:textId="77777777" w:rsidR="00581B17" w:rsidRPr="00581B17" w:rsidRDefault="00581B17" w:rsidP="006570AA">
                  <w:pPr>
                    <w:framePr w:hSpace="180" w:wrap="around" w:hAnchor="margin" w:y="-801"/>
                    <w:rPr>
                      <w:lang w:val="en-CA"/>
                    </w:rPr>
                  </w:pPr>
                </w:p>
                <w:p w14:paraId="0FE99AE5" w14:textId="501C53BA" w:rsidR="00A862B3" w:rsidRPr="006E2B86" w:rsidRDefault="00A862B3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Engineering</w:t>
                  </w:r>
                </w:p>
                <w:p w14:paraId="0FE7FC24" w14:textId="77777777" w:rsidR="00A862B3" w:rsidRPr="006E2B86" w:rsidRDefault="00A862B3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Usability Testing</w:t>
                  </w:r>
                </w:p>
                <w:p w14:paraId="51C0A65A" w14:textId="77777777" w:rsidR="00A862B3" w:rsidRPr="006E2B86" w:rsidRDefault="00A862B3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Information Architecture</w:t>
                  </w:r>
                </w:p>
                <w:p w14:paraId="66BAAA27" w14:textId="746450B5" w:rsidR="00A862B3" w:rsidRDefault="00A862B3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6E2B86">
                    <w:rPr>
                      <w:lang w:val="en-CA"/>
                    </w:rPr>
                    <w:t>Interaction Design</w:t>
                  </w:r>
                </w:p>
                <w:p w14:paraId="477921F2" w14:textId="7E2AFFF9" w:rsidR="00581B17" w:rsidRDefault="00581B17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User Research &amp; Persona Creation</w:t>
                  </w:r>
                </w:p>
                <w:p w14:paraId="52AAF049" w14:textId="0A4DC090" w:rsidR="00581B17" w:rsidRPr="006E2B86" w:rsidRDefault="00581B17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&amp; Multimedia Design</w:t>
                  </w:r>
                </w:p>
                <w:p w14:paraId="554D6CE1" w14:textId="77777777" w:rsidR="00A862B3" w:rsidRDefault="00A862B3" w:rsidP="006570AA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3127" w:type="dxa"/>
                </w:tcPr>
                <w:p w14:paraId="0EB5890F" w14:textId="77777777" w:rsidR="00A862B3" w:rsidRDefault="00A862B3" w:rsidP="006570AA">
                  <w:pPr>
                    <w:framePr w:hSpace="180" w:wrap="around" w:hAnchor="margin" w:y="-801"/>
                    <w:rPr>
                      <w:color w:val="FFFFFF" w:themeColor="background1"/>
                    </w:rPr>
                  </w:pPr>
                </w:p>
                <w:p w14:paraId="70DCF042" w14:textId="77777777" w:rsidR="00581B17" w:rsidRDefault="00581B17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Web Site Strategy &amp; Analytics</w:t>
                  </w:r>
                </w:p>
                <w:p w14:paraId="4878DF02" w14:textId="77777777" w:rsidR="00581B17" w:rsidRDefault="00581B17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Wireframe Production</w:t>
                  </w:r>
                </w:p>
                <w:p w14:paraId="03FF5D3C" w14:textId="77777777" w:rsidR="00581B17" w:rsidRDefault="00581B17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Cascading Style Sheets (CSS)</w:t>
                  </w:r>
                </w:p>
                <w:p w14:paraId="1E5498D4" w14:textId="77777777" w:rsidR="00581B17" w:rsidRDefault="00581B17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HTML &amp; XHTML</w:t>
                  </w:r>
                </w:p>
                <w:p w14:paraId="1656D945" w14:textId="5966A8A9" w:rsidR="00581B17" w:rsidRPr="00581B17" w:rsidRDefault="00581B17" w:rsidP="006570AA">
                  <w:pPr>
                    <w:pStyle w:val="ListParagraph"/>
                    <w:framePr w:hSpace="180" w:wrap="around" w:hAnchor="margin" w:y="-801"/>
                    <w:numPr>
                      <w:ilvl w:val="0"/>
                      <w:numId w:val="1"/>
                    </w:numPr>
                    <w:rPr>
                      <w:lang w:val="en-CA"/>
                    </w:rPr>
                  </w:pPr>
                  <w:r w:rsidRPr="00581B17">
                    <w:rPr>
                      <w:lang w:val="en-CA"/>
                    </w:rPr>
                    <w:t>Flash, Fireworks &amp; InDesign</w:t>
                  </w:r>
                </w:p>
              </w:tc>
            </w:tr>
          </w:tbl>
          <w:p w14:paraId="079A306F" w14:textId="57F724A0" w:rsidR="00036450" w:rsidRPr="00A862B3" w:rsidRDefault="00036450" w:rsidP="00581B17">
            <w:pPr>
              <w:rPr>
                <w:color w:val="FFFFFF" w:themeColor="background1"/>
              </w:rPr>
            </w:pPr>
          </w:p>
        </w:tc>
      </w:tr>
    </w:tbl>
    <w:p w14:paraId="6F21A1EC" w14:textId="77777777" w:rsidR="0043117B" w:rsidRDefault="00F35C12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413C" w14:textId="77777777" w:rsidR="00F35C12" w:rsidRDefault="00F35C12" w:rsidP="000C45FF">
      <w:r>
        <w:separator/>
      </w:r>
    </w:p>
  </w:endnote>
  <w:endnote w:type="continuationSeparator" w:id="0">
    <w:p w14:paraId="005AE5AF" w14:textId="77777777" w:rsidR="00F35C12" w:rsidRDefault="00F35C1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87F9E" w14:textId="77777777" w:rsidR="00F35C12" w:rsidRDefault="00F35C12" w:rsidP="000C45FF">
      <w:r>
        <w:separator/>
      </w:r>
    </w:p>
  </w:footnote>
  <w:footnote w:type="continuationSeparator" w:id="0">
    <w:p w14:paraId="6F7225E9" w14:textId="77777777" w:rsidR="00F35C12" w:rsidRDefault="00F35C1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BE97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46BD05" wp14:editId="48CE40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7401"/>
    <w:multiLevelType w:val="hybridMultilevel"/>
    <w:tmpl w:val="66E012D2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20AF"/>
    <w:multiLevelType w:val="multilevel"/>
    <w:tmpl w:val="2A2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F0786"/>
    <w:multiLevelType w:val="hybridMultilevel"/>
    <w:tmpl w:val="C01A2026"/>
    <w:lvl w:ilvl="0" w:tplc="8940CB30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3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1B17"/>
    <w:rsid w:val="005E39D5"/>
    <w:rsid w:val="00600670"/>
    <w:rsid w:val="0062123A"/>
    <w:rsid w:val="00646E75"/>
    <w:rsid w:val="006570AA"/>
    <w:rsid w:val="00673A72"/>
    <w:rsid w:val="006771D0"/>
    <w:rsid w:val="00715FCB"/>
    <w:rsid w:val="00743101"/>
    <w:rsid w:val="00764C9F"/>
    <w:rsid w:val="007775E1"/>
    <w:rsid w:val="007867A0"/>
    <w:rsid w:val="007927F5"/>
    <w:rsid w:val="00802CA0"/>
    <w:rsid w:val="008A2666"/>
    <w:rsid w:val="009260CD"/>
    <w:rsid w:val="00940A66"/>
    <w:rsid w:val="00952C25"/>
    <w:rsid w:val="00A2118D"/>
    <w:rsid w:val="00A862B3"/>
    <w:rsid w:val="00AD0A50"/>
    <w:rsid w:val="00AD76E2"/>
    <w:rsid w:val="00B20152"/>
    <w:rsid w:val="00B359E4"/>
    <w:rsid w:val="00B57D98"/>
    <w:rsid w:val="00B70850"/>
    <w:rsid w:val="00B927D8"/>
    <w:rsid w:val="00BE684D"/>
    <w:rsid w:val="00C051C4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65EEB"/>
    <w:rsid w:val="00DA1F4D"/>
    <w:rsid w:val="00DD172A"/>
    <w:rsid w:val="00E25A26"/>
    <w:rsid w:val="00E4381A"/>
    <w:rsid w:val="00E55D74"/>
    <w:rsid w:val="00F35C1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4820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8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artesvisuales.net/general/10-tendencias-para-el-2017/attachment/ui-ux-use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iv.patel9182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divyang-patel-8163981a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Local\Microsoft\Office\16.0\DTS\en-US%7b4156660F-4D9C-4C91-B800-E743C052EE10%7d\%7bF708E63E-95A5-492E-AB2D-C1D794E8A56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0B19BB35C94A7584E2E2CF43F16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CB7CB-B942-40AE-8560-250E888D7316}"/>
      </w:docPartPr>
      <w:docPartBody>
        <w:p w:rsidR="00915ACE" w:rsidRDefault="00363D26">
          <w:pPr>
            <w:pStyle w:val="C60B19BB35C94A7584E2E2CF43F16E3B"/>
          </w:pPr>
          <w:r w:rsidRPr="00D5459D">
            <w:t>Profile</w:t>
          </w:r>
        </w:p>
      </w:docPartBody>
    </w:docPart>
    <w:docPart>
      <w:docPartPr>
        <w:name w:val="59024C693524405B85105270B4C66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18B8A-091A-474A-B033-CD7BC8C5BBEE}"/>
      </w:docPartPr>
      <w:docPartBody>
        <w:p w:rsidR="00915ACE" w:rsidRDefault="00363D26">
          <w:pPr>
            <w:pStyle w:val="59024C693524405B85105270B4C66829"/>
          </w:pPr>
          <w:r w:rsidRPr="00CB0055">
            <w:t>Contact</w:t>
          </w:r>
        </w:p>
      </w:docPartBody>
    </w:docPart>
    <w:docPart>
      <w:docPartPr>
        <w:name w:val="E22F72FF994247CEA233DA96FF1C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A56A0-CE4A-4047-8E1B-04ADF6E97D4D}"/>
      </w:docPartPr>
      <w:docPartBody>
        <w:p w:rsidR="00915ACE" w:rsidRDefault="00363D26">
          <w:pPr>
            <w:pStyle w:val="E22F72FF994247CEA233DA96FF1C3F8B"/>
          </w:pPr>
          <w:r w:rsidRPr="004D3011">
            <w:t>PHONE:</w:t>
          </w:r>
        </w:p>
      </w:docPartBody>
    </w:docPart>
    <w:docPart>
      <w:docPartPr>
        <w:name w:val="CEB80909D644499C9DF34FB1E167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9EBEE-C5EB-4221-8F76-501D175444A0}"/>
      </w:docPartPr>
      <w:docPartBody>
        <w:p w:rsidR="00915ACE" w:rsidRDefault="00363D26">
          <w:pPr>
            <w:pStyle w:val="CEB80909D644499C9DF34FB1E167A0D5"/>
          </w:pPr>
          <w:r w:rsidRPr="004D3011">
            <w:t>WEBSITE:</w:t>
          </w:r>
        </w:p>
      </w:docPartBody>
    </w:docPart>
    <w:docPart>
      <w:docPartPr>
        <w:name w:val="F597BB433479414AA56D413997B3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92F2-8179-4525-A9C3-0D72244EE334}"/>
      </w:docPartPr>
      <w:docPartBody>
        <w:p w:rsidR="00915ACE" w:rsidRDefault="00363D26">
          <w:pPr>
            <w:pStyle w:val="F597BB433479414AA56D413997B33A9D"/>
          </w:pPr>
          <w:r w:rsidRPr="004D3011">
            <w:t>EMAIL:</w:t>
          </w:r>
        </w:p>
      </w:docPartBody>
    </w:docPart>
    <w:docPart>
      <w:docPartPr>
        <w:name w:val="A3CAB95AFFDA4DE1937D2229921F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302DA-1D6E-42D1-BEC1-9C7465794FF1}"/>
      </w:docPartPr>
      <w:docPartBody>
        <w:p w:rsidR="00915ACE" w:rsidRDefault="00363D26">
          <w:pPr>
            <w:pStyle w:val="A3CAB95AFFDA4DE1937D2229921F8E1C"/>
          </w:pPr>
          <w:r w:rsidRPr="00CB0055">
            <w:t>Hobbies</w:t>
          </w:r>
        </w:p>
      </w:docPartBody>
    </w:docPart>
    <w:docPart>
      <w:docPartPr>
        <w:name w:val="BDD829E389FD4459ADF0BFC2ADF61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89B8-D78D-49DC-BD31-36F3152FE8ED}"/>
      </w:docPartPr>
      <w:docPartBody>
        <w:p w:rsidR="00915ACE" w:rsidRDefault="00363D26">
          <w:pPr>
            <w:pStyle w:val="BDD829E389FD4459ADF0BFC2ADF61D60"/>
          </w:pPr>
          <w:r w:rsidRPr="00036450">
            <w:t>EDUCATION</w:t>
          </w:r>
        </w:p>
      </w:docPartBody>
    </w:docPart>
    <w:docPart>
      <w:docPartPr>
        <w:name w:val="521D996290AF4BE4ABDAF513EB6F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A93A5-4902-497D-8346-546B797806E9}"/>
      </w:docPartPr>
      <w:docPartBody>
        <w:p w:rsidR="00915ACE" w:rsidRDefault="00363D26">
          <w:pPr>
            <w:pStyle w:val="521D996290AF4BE4ABDAF513EB6F9AC1"/>
          </w:pPr>
          <w:r w:rsidRPr="00036450">
            <w:t>WORK EXPERIENCE</w:t>
          </w:r>
        </w:p>
      </w:docPartBody>
    </w:docPart>
    <w:docPart>
      <w:docPartPr>
        <w:name w:val="27E636CA341E487A82DE357DAAAD0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1C864-03C2-4E1E-A824-9204C98DAF4A}"/>
      </w:docPartPr>
      <w:docPartBody>
        <w:p w:rsidR="00915ACE" w:rsidRDefault="00363D26">
          <w:pPr>
            <w:pStyle w:val="27E636CA341E487A82DE357DAAAD032A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4C"/>
    <w:rsid w:val="00363D26"/>
    <w:rsid w:val="00915ACE"/>
    <w:rsid w:val="009739F0"/>
    <w:rsid w:val="009D731A"/>
    <w:rsid w:val="00A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0B19BB35C94A7584E2E2CF43F16E3B">
    <w:name w:val="C60B19BB35C94A7584E2E2CF43F16E3B"/>
  </w:style>
  <w:style w:type="paragraph" w:customStyle="1" w:styleId="59024C693524405B85105270B4C66829">
    <w:name w:val="59024C693524405B85105270B4C66829"/>
  </w:style>
  <w:style w:type="paragraph" w:customStyle="1" w:styleId="E22F72FF994247CEA233DA96FF1C3F8B">
    <w:name w:val="E22F72FF994247CEA233DA96FF1C3F8B"/>
  </w:style>
  <w:style w:type="paragraph" w:customStyle="1" w:styleId="CEB80909D644499C9DF34FB1E167A0D5">
    <w:name w:val="CEB80909D644499C9DF34FB1E167A0D5"/>
  </w:style>
  <w:style w:type="paragraph" w:customStyle="1" w:styleId="A840E1575AFB45F2B49616DE9C6D7E73">
    <w:name w:val="A840E1575AFB45F2B49616DE9C6D7E73"/>
  </w:style>
  <w:style w:type="paragraph" w:customStyle="1" w:styleId="F597BB433479414AA56D413997B33A9D">
    <w:name w:val="F597BB433479414AA56D413997B33A9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3CAB95AFFDA4DE1937D2229921F8E1C">
    <w:name w:val="A3CAB95AFFDA4DE1937D2229921F8E1C"/>
  </w:style>
  <w:style w:type="paragraph" w:customStyle="1" w:styleId="BDD829E389FD4459ADF0BFC2ADF61D60">
    <w:name w:val="BDD829E389FD4459ADF0BFC2ADF61D60"/>
  </w:style>
  <w:style w:type="paragraph" w:customStyle="1" w:styleId="521D996290AF4BE4ABDAF513EB6F9AC1">
    <w:name w:val="521D996290AF4BE4ABDAF513EB6F9AC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27E636CA341E487A82DE357DAAAD032A">
    <w:name w:val="27E636CA341E487A82DE357DAAAD0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{F708E63E-95A5-492E-AB2D-C1D794E8A561}tf00546271_win32.dotx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2022-01-04T17:34:00Z</dcterms:created>
  <dcterms:modified xsi:type="dcterms:W3CDTF">2022-01-25T19:28:00Z</dcterms:modified>
</cp:coreProperties>
</file>